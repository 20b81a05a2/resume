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449" w:tblpY="-943"/>
        <w:tblW w:w="1017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44"/>
        <w:gridCol w:w="236"/>
        <w:gridCol w:w="7399"/>
      </w:tblGrid>
      <w:tr w:rsidR="00513545" w14:paraId="35FE767C" w14:textId="77777777" w:rsidTr="00513545">
        <w:trPr>
          <w:trHeight w:val="824"/>
        </w:trPr>
        <w:tc>
          <w:tcPr>
            <w:tcW w:w="0" w:type="auto"/>
            <w:vAlign w:val="bottom"/>
          </w:tcPr>
          <w:p w14:paraId="7CF647B2" w14:textId="77777777" w:rsidR="00C27043" w:rsidRPr="001A4DB8" w:rsidRDefault="00C27043" w:rsidP="00C3568A">
            <w:pPr>
              <w:pStyle w:val="Heading3"/>
            </w:pPr>
          </w:p>
        </w:tc>
        <w:tc>
          <w:tcPr>
            <w:tcW w:w="0" w:type="auto"/>
          </w:tcPr>
          <w:p w14:paraId="0F2963CA" w14:textId="77777777" w:rsidR="00C27043" w:rsidRDefault="00C27043" w:rsidP="00C3568A">
            <w:pPr>
              <w:tabs>
                <w:tab w:val="left" w:pos="990"/>
              </w:tabs>
              <w:jc w:val="center"/>
            </w:pPr>
          </w:p>
        </w:tc>
        <w:tc>
          <w:tcPr>
            <w:tcW w:w="0" w:type="auto"/>
            <w:vAlign w:val="bottom"/>
          </w:tcPr>
          <w:p w14:paraId="2DD0955A" w14:textId="15EEBC03" w:rsidR="00C27043" w:rsidRPr="00C27043" w:rsidRDefault="00C27043" w:rsidP="00C3568A">
            <w:pPr>
              <w:pStyle w:val="Title"/>
              <w:rPr>
                <w:rFonts w:ascii="Calibri" w:hAnsi="Calibri" w:cs="Calibri"/>
                <w:color w:val="355D7E" w:themeColor="accent1" w:themeShade="80"/>
                <w:sz w:val="36"/>
                <w:szCs w:val="36"/>
              </w:rPr>
            </w:pPr>
          </w:p>
        </w:tc>
      </w:tr>
      <w:tr w:rsidR="00513545" w14:paraId="05493926" w14:textId="77777777" w:rsidTr="00513545">
        <w:trPr>
          <w:trHeight w:val="824"/>
        </w:trPr>
        <w:tc>
          <w:tcPr>
            <w:tcW w:w="0" w:type="auto"/>
            <w:vAlign w:val="bottom"/>
          </w:tcPr>
          <w:p w14:paraId="07D0F913" w14:textId="77777777" w:rsidR="00C3568A" w:rsidRPr="001A4DB8" w:rsidRDefault="00C3568A" w:rsidP="00C3568A">
            <w:pPr>
              <w:pStyle w:val="Heading3"/>
            </w:pPr>
          </w:p>
        </w:tc>
        <w:tc>
          <w:tcPr>
            <w:tcW w:w="0" w:type="auto"/>
          </w:tcPr>
          <w:p w14:paraId="76EFFCE1" w14:textId="77777777" w:rsidR="00C3568A" w:rsidRDefault="00C3568A" w:rsidP="00C3568A">
            <w:pPr>
              <w:tabs>
                <w:tab w:val="left" w:pos="990"/>
              </w:tabs>
              <w:jc w:val="center"/>
            </w:pPr>
          </w:p>
        </w:tc>
        <w:tc>
          <w:tcPr>
            <w:tcW w:w="0" w:type="auto"/>
            <w:vAlign w:val="bottom"/>
          </w:tcPr>
          <w:p w14:paraId="689A5F5C" w14:textId="25B3BD3A" w:rsidR="00C3568A" w:rsidRPr="00C27043" w:rsidRDefault="00C3568A" w:rsidP="00C3568A">
            <w:pPr>
              <w:pStyle w:val="Title"/>
              <w:rPr>
                <w:rFonts w:ascii="Calibri" w:hAnsi="Calibri" w:cs="Calibri"/>
                <w:color w:val="355D7E" w:themeColor="accent1" w:themeShade="80"/>
                <w:sz w:val="36"/>
                <w:szCs w:val="36"/>
              </w:rPr>
            </w:pPr>
          </w:p>
        </w:tc>
      </w:tr>
      <w:tr w:rsidR="00513545" w14:paraId="11019F7A" w14:textId="77777777" w:rsidTr="00513545">
        <w:trPr>
          <w:trHeight w:val="1483"/>
        </w:trPr>
        <w:tc>
          <w:tcPr>
            <w:tcW w:w="0" w:type="auto"/>
          </w:tcPr>
          <w:p w14:paraId="615C271A" w14:textId="604FE386" w:rsidR="00C3568A" w:rsidRPr="008A4DD2" w:rsidRDefault="00C3568A" w:rsidP="008A4DD2">
            <w:pPr>
              <w:pStyle w:val="Heading3"/>
              <w:rPr>
                <w:szCs w:val="28"/>
              </w:rPr>
            </w:pPr>
          </w:p>
        </w:tc>
        <w:tc>
          <w:tcPr>
            <w:tcW w:w="0" w:type="auto"/>
          </w:tcPr>
          <w:p w14:paraId="2754ECFC" w14:textId="77777777" w:rsidR="00C3568A" w:rsidRDefault="00C3568A" w:rsidP="00C3568A">
            <w:pPr>
              <w:tabs>
                <w:tab w:val="left" w:pos="990"/>
              </w:tabs>
            </w:pPr>
          </w:p>
        </w:tc>
        <w:tc>
          <w:tcPr>
            <w:tcW w:w="0" w:type="auto"/>
          </w:tcPr>
          <w:p w14:paraId="724D0D3C" w14:textId="77777777" w:rsidR="00C3568A" w:rsidRPr="00C27043" w:rsidRDefault="00C3568A" w:rsidP="00C3568A">
            <w:pPr>
              <w:rPr>
                <w:sz w:val="22"/>
              </w:rPr>
            </w:pPr>
          </w:p>
        </w:tc>
      </w:tr>
      <w:tr w:rsidR="00513545" w14:paraId="6718264A" w14:textId="77777777" w:rsidTr="00513545">
        <w:trPr>
          <w:trHeight w:val="824"/>
        </w:trPr>
        <w:tc>
          <w:tcPr>
            <w:tcW w:w="0" w:type="auto"/>
          </w:tcPr>
          <w:p w14:paraId="7CB0FA40" w14:textId="507883DB" w:rsidR="008A4DD2" w:rsidRDefault="008A4DD2" w:rsidP="00C3568A">
            <w:pPr>
              <w:rPr>
                <w:rFonts w:ascii="Calibri" w:hAnsi="Calibri" w:cs="Calibri"/>
              </w:rPr>
            </w:pPr>
          </w:p>
          <w:p w14:paraId="2606C9DB" w14:textId="61608FC6" w:rsidR="003B74D4" w:rsidRPr="003B74D4" w:rsidRDefault="003B74D4" w:rsidP="00C3568A">
            <w:pPr>
              <w:rPr>
                <w:rFonts w:asciiTheme="majorHAnsi" w:hAnsiTheme="majorHAnsi" w:cs="Calibri"/>
                <w:color w:val="00B0F0"/>
                <w:sz w:val="28"/>
                <w:szCs w:val="28"/>
              </w:rPr>
            </w:pPr>
            <w:r w:rsidRPr="003B74D4">
              <w:rPr>
                <w:rFonts w:asciiTheme="majorHAnsi" w:hAnsiTheme="majorHAnsi" w:cs="Calibri"/>
                <w:color w:val="00B0F0"/>
                <w:sz w:val="28"/>
                <w:szCs w:val="28"/>
              </w:rPr>
              <w:t>contact</w:t>
            </w:r>
          </w:p>
          <w:p w14:paraId="16B14C06" w14:textId="77777777" w:rsidR="003B74D4" w:rsidRDefault="003B74D4" w:rsidP="00C3568A">
            <w:pPr>
              <w:rPr>
                <w:rFonts w:ascii="Calibri" w:hAnsi="Calibri" w:cs="Calibri"/>
                <w:sz w:val="28"/>
                <w:szCs w:val="28"/>
              </w:rPr>
            </w:pPr>
          </w:p>
          <w:sdt>
            <w:sdtPr>
              <w:rPr>
                <w:rFonts w:ascii="Calibri" w:hAnsi="Calibri" w:cs="Calibri"/>
                <w:sz w:val="28"/>
                <w:szCs w:val="28"/>
              </w:rPr>
              <w:id w:val="-1287278542"/>
              <w:placeholder>
                <w:docPart w:val="A07695B6A48C4643A40844C828BC3F74"/>
              </w:placeholder>
              <w:temporary/>
              <w:showingPlcHdr/>
              <w15:appearance w15:val="hidden"/>
            </w:sdtPr>
            <w:sdtEndPr>
              <w:rPr>
                <w:sz w:val="22"/>
                <w:szCs w:val="22"/>
              </w:rPr>
            </w:sdtEndPr>
            <w:sdtContent>
              <w:p w14:paraId="3833F1C4" w14:textId="6D7AAFA5" w:rsidR="00C3568A" w:rsidRPr="00C27043" w:rsidRDefault="00C3568A" w:rsidP="00C3568A">
                <w:pPr>
                  <w:rPr>
                    <w:rFonts w:ascii="Calibri" w:hAnsi="Calibri" w:cs="Calibri"/>
                    <w:sz w:val="22"/>
                  </w:rPr>
                </w:pPr>
                <w:r w:rsidRPr="00C27043">
                  <w:rPr>
                    <w:rFonts w:ascii="Calibri" w:hAnsi="Calibri" w:cs="Calibri"/>
                    <w:sz w:val="22"/>
                  </w:rPr>
                  <w:t>PHONE:</w:t>
                </w:r>
              </w:p>
            </w:sdtContent>
          </w:sdt>
          <w:p w14:paraId="3BCEC3B8" w14:textId="77777777" w:rsidR="00C3568A" w:rsidRPr="00C27043" w:rsidRDefault="00C3568A" w:rsidP="00C3568A">
            <w:pPr>
              <w:rPr>
                <w:rFonts w:ascii="Calibri" w:hAnsi="Calibri" w:cs="Calibri"/>
                <w:sz w:val="22"/>
              </w:rPr>
            </w:pPr>
            <w:r w:rsidRPr="00C27043">
              <w:rPr>
                <w:rFonts w:ascii="Calibri" w:hAnsi="Calibri" w:cs="Calibri"/>
                <w:sz w:val="22"/>
              </w:rPr>
              <w:t>+917671890138</w:t>
            </w:r>
          </w:p>
          <w:p w14:paraId="063749AE" w14:textId="77777777" w:rsidR="00C3568A" w:rsidRPr="00C27043" w:rsidRDefault="00C3568A" w:rsidP="00C3568A">
            <w:pPr>
              <w:rPr>
                <w:rFonts w:ascii="Calibri" w:hAnsi="Calibri" w:cs="Calibri"/>
                <w:sz w:val="22"/>
              </w:rPr>
            </w:pPr>
          </w:p>
          <w:sdt>
            <w:sdtPr>
              <w:rPr>
                <w:rFonts w:ascii="Calibri" w:hAnsi="Calibri" w:cs="Calibri"/>
                <w:sz w:val="22"/>
              </w:rPr>
              <w:id w:val="-512070377"/>
              <w:placeholder>
                <w:docPart w:val="B79B7AB4D0504D0EA6D18A231CA11C20"/>
              </w:placeholder>
              <w:temporary/>
              <w:showingPlcHdr/>
              <w15:appearance w15:val="hidden"/>
            </w:sdtPr>
            <w:sdtContent>
              <w:p w14:paraId="121257E7" w14:textId="77777777" w:rsidR="00C3568A" w:rsidRPr="00C27043" w:rsidRDefault="00C3568A" w:rsidP="00C3568A">
                <w:pPr>
                  <w:rPr>
                    <w:rFonts w:ascii="Calibri" w:hAnsi="Calibri" w:cs="Calibri"/>
                    <w:sz w:val="22"/>
                  </w:rPr>
                </w:pPr>
                <w:r w:rsidRPr="00C27043">
                  <w:rPr>
                    <w:rFonts w:ascii="Calibri" w:hAnsi="Calibri" w:cs="Calibri"/>
                    <w:sz w:val="22"/>
                  </w:rPr>
                  <w:t>EMAIL:</w:t>
                </w:r>
              </w:p>
            </w:sdtContent>
          </w:sdt>
          <w:p w14:paraId="64C2FB87" w14:textId="77777777" w:rsidR="00C3568A" w:rsidRPr="00C27043" w:rsidRDefault="00C3568A" w:rsidP="00C3568A">
            <w:pPr>
              <w:rPr>
                <w:rStyle w:val="Hyperlink"/>
                <w:rFonts w:ascii="Calibri" w:hAnsi="Calibri" w:cs="Calibri"/>
                <w:color w:val="auto"/>
                <w:sz w:val="22"/>
                <w:u w:val="none"/>
              </w:rPr>
            </w:pPr>
            <w:hyperlink r:id="rId7" w:history="1">
              <w:r w:rsidRPr="00C27043">
                <w:rPr>
                  <w:rStyle w:val="Hyperlink"/>
                  <w:rFonts w:ascii="Calibri" w:hAnsi="Calibri" w:cs="Calibri"/>
                  <w:sz w:val="22"/>
                </w:rPr>
                <w:t>shreyasudam@gmail.com</w:t>
              </w:r>
            </w:hyperlink>
          </w:p>
          <w:p w14:paraId="2738563E" w14:textId="77777777" w:rsidR="00C3568A" w:rsidRDefault="00C3568A" w:rsidP="00C3568A">
            <w:pPr>
              <w:rPr>
                <w:rFonts w:ascii="Arial" w:hAnsi="Arial" w:cs="Arial"/>
                <w:sz w:val="22"/>
              </w:rPr>
            </w:pPr>
          </w:p>
          <w:p w14:paraId="44210A88" w14:textId="70A8CC06" w:rsidR="00C3568A" w:rsidRDefault="00C3568A" w:rsidP="00C3568A">
            <w:pPr>
              <w:rPr>
                <w:rFonts w:ascii="Arial" w:hAnsi="Arial" w:cs="Arial"/>
                <w:szCs w:val="18"/>
              </w:rPr>
            </w:pPr>
            <w:r w:rsidRPr="00C27043">
              <w:rPr>
                <w:rFonts w:ascii="Arial" w:hAnsi="Arial" w:cs="Arial"/>
                <w:szCs w:val="18"/>
              </w:rPr>
              <w:t>LOCATION:</w:t>
            </w:r>
          </w:p>
          <w:p w14:paraId="35C8D224" w14:textId="487E14D1" w:rsidR="00423A51" w:rsidRDefault="00423A51" w:rsidP="00C3568A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RR residency</w:t>
            </w:r>
          </w:p>
          <w:p w14:paraId="429DE0B1" w14:textId="2C131DE8" w:rsidR="00C3568A" w:rsidRDefault="00C3568A" w:rsidP="00C3568A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Palwancha</w:t>
            </w:r>
            <w:r w:rsidR="00423A51">
              <w:rPr>
                <w:rFonts w:ascii="Arial" w:hAnsi="Arial" w:cs="Arial"/>
                <w:szCs w:val="18"/>
              </w:rPr>
              <w:t>,kothagudem,</w:t>
            </w:r>
          </w:p>
          <w:p w14:paraId="3DC1C59C" w14:textId="3E439FE3" w:rsidR="00C3568A" w:rsidRDefault="00423A51" w:rsidP="00C3568A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Bhadrachalam,</w:t>
            </w:r>
          </w:p>
          <w:p w14:paraId="60A514F9" w14:textId="58534FF8" w:rsidR="00423A51" w:rsidRDefault="00423A51" w:rsidP="00C3568A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telangana</w:t>
            </w:r>
          </w:p>
          <w:p w14:paraId="4DC6CD4F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5A2E1206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00F3B4C9" w14:textId="507D55ED" w:rsidR="00D66F67" w:rsidRPr="00373C36" w:rsidRDefault="00D66F67" w:rsidP="00D66F67">
            <w:pPr>
              <w:pStyle w:val="Heading3"/>
              <w:pBdr>
                <w:bottom w:val="single" w:sz="4" w:space="1" w:color="auto"/>
              </w:pBdr>
              <w:rPr>
                <w:rFonts w:cs="Calibri"/>
                <w:color w:val="00B0F0"/>
                <w:sz w:val="22"/>
                <w:szCs w:val="22"/>
              </w:rPr>
            </w:pPr>
            <w:r>
              <w:rPr>
                <w:rFonts w:cs="Calibri"/>
                <w:color w:val="00B0F0"/>
                <w:sz w:val="22"/>
                <w:szCs w:val="22"/>
              </w:rPr>
              <w:t>interests</w:t>
            </w:r>
          </w:p>
          <w:p w14:paraId="175DB4F4" w14:textId="2AFAE8CB" w:rsidR="00D66F67" w:rsidRDefault="00D54A7A" w:rsidP="00C3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 books</w:t>
            </w:r>
          </w:p>
          <w:p w14:paraId="79E30ADA" w14:textId="6D26789C" w:rsidR="00D54A7A" w:rsidRDefault="00D54A7A" w:rsidP="00C3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Playing badminton</w:t>
            </w:r>
          </w:p>
          <w:p w14:paraId="0CBC4F5F" w14:textId="289CE810" w:rsidR="00D54A7A" w:rsidRDefault="00423A51" w:rsidP="00C3568A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Travel</w:t>
            </w:r>
          </w:p>
          <w:p w14:paraId="34765A81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3B7AD70A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72985BBE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5A04824E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7A07D4F5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1981A70E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1DF274DE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797A25A3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5E02D8DF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2E46CA30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6CC771D8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3A676694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2BD70007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7228D239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2315D210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1728854F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088EE4D8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6CEDEE56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7EDD3819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07BE15CA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22569FDB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703F543F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488FDDDC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523F2D31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5CB59CB2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3E494815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1C5F2B4B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0A0C91AC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1F3D3A85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0AFABB4A" w14:textId="77777777" w:rsidR="00C3568A" w:rsidRDefault="00C3568A" w:rsidP="00C3568A">
            <w:pPr>
              <w:rPr>
                <w:rFonts w:ascii="Arial" w:hAnsi="Arial" w:cs="Arial"/>
                <w:szCs w:val="18"/>
              </w:rPr>
            </w:pPr>
          </w:p>
          <w:p w14:paraId="603A0500" w14:textId="77777777" w:rsidR="00C3568A" w:rsidRPr="001A4DB8" w:rsidRDefault="00C3568A" w:rsidP="00C3568A">
            <w:pPr>
              <w:pStyle w:val="Heading3"/>
            </w:pPr>
          </w:p>
        </w:tc>
        <w:tc>
          <w:tcPr>
            <w:tcW w:w="0" w:type="auto"/>
          </w:tcPr>
          <w:p w14:paraId="2CDEC0CB" w14:textId="77777777" w:rsidR="00C3568A" w:rsidRDefault="00C3568A" w:rsidP="00C3568A">
            <w:pPr>
              <w:tabs>
                <w:tab w:val="left" w:pos="990"/>
              </w:tabs>
              <w:jc w:val="center"/>
            </w:pPr>
          </w:p>
        </w:tc>
        <w:tc>
          <w:tcPr>
            <w:tcW w:w="0" w:type="auto"/>
          </w:tcPr>
          <w:p w14:paraId="56A4DF82" w14:textId="7B227857" w:rsidR="00C3568A" w:rsidRDefault="00C3568A" w:rsidP="00C3568A">
            <w:pPr>
              <w:pStyle w:val="Heading2"/>
            </w:pPr>
            <w:r w:rsidRPr="00C27043">
              <w:rPr>
                <w:rFonts w:ascii="Calibri" w:hAnsi="Calibri" w:cs="Calibri"/>
                <w:color w:val="355D7E" w:themeColor="accent1" w:themeShade="80"/>
                <w:sz w:val="36"/>
                <w:szCs w:val="36"/>
              </w:rPr>
              <w:t>shreya sudam</w:t>
            </w:r>
          </w:p>
          <w:p w14:paraId="16039C74" w14:textId="77777777" w:rsidR="00BB58F7" w:rsidRDefault="00BB58F7" w:rsidP="00C3568A">
            <w:pPr>
              <w:pStyle w:val="Heading2"/>
            </w:pPr>
          </w:p>
          <w:p w14:paraId="52E6EF25" w14:textId="4BDA6FE6" w:rsidR="00C3568A" w:rsidRPr="004D4C78" w:rsidRDefault="00C3568A" w:rsidP="00C3568A">
            <w:pPr>
              <w:pStyle w:val="Heading2"/>
              <w:rPr>
                <w:rFonts w:ascii="Amasis MT Pro" w:hAnsi="Amasis MT Pro" w:cs="Calibri"/>
                <w:b w:val="0"/>
                <w:bCs w:val="0"/>
                <w:szCs w:val="22"/>
              </w:rPr>
            </w:pPr>
            <w:r>
              <w:t xml:space="preserve">Career Objective: </w:t>
            </w:r>
            <w:r w:rsidRPr="004D4C78">
              <w:rPr>
                <w:rFonts w:ascii="Amasis MT Pro" w:hAnsi="Amasis MT Pro"/>
                <w:b w:val="0"/>
                <w:bCs w:val="0"/>
              </w:rPr>
              <w:t>To secure a challenging position in a reputable organization to expand my learnings, knowledge and skills. Secure a responsible career opportunity to fully utilize my training and skills, while making a significant contribution to the success of the company.</w:t>
            </w:r>
          </w:p>
          <w:p w14:paraId="0071526F" w14:textId="4CE139DC" w:rsidR="00C3568A" w:rsidRPr="00C27043" w:rsidRDefault="00257976" w:rsidP="00C3568A">
            <w:pPr>
              <w:pStyle w:val="Heading2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ACADEMIC profile</w:t>
            </w:r>
          </w:p>
          <w:p w14:paraId="167426B2" w14:textId="77777777" w:rsidR="00C3568A" w:rsidRPr="00C27043" w:rsidRDefault="00C3568A" w:rsidP="00C3568A">
            <w:pPr>
              <w:pStyle w:val="Heading4"/>
              <w:rPr>
                <w:rFonts w:ascii="Calibri" w:hAnsi="Calibri" w:cs="Calibri"/>
                <w:sz w:val="22"/>
              </w:rPr>
            </w:pPr>
            <w:r w:rsidRPr="00C27043">
              <w:rPr>
                <w:rFonts w:ascii="Calibri" w:hAnsi="Calibri" w:cs="Calibri"/>
                <w:sz w:val="22"/>
              </w:rPr>
              <w:t xml:space="preserve">B. Tech (Computer Science and Engineering) </w:t>
            </w:r>
          </w:p>
          <w:p w14:paraId="00FD4140" w14:textId="77777777" w:rsidR="00C3568A" w:rsidRPr="00C27043" w:rsidRDefault="00C3568A" w:rsidP="00C3568A">
            <w:pPr>
              <w:pStyle w:val="Heading4"/>
              <w:rPr>
                <w:rFonts w:ascii="Calibri" w:hAnsi="Calibri" w:cs="Calibri"/>
                <w:b w:val="0"/>
                <w:bCs/>
                <w:sz w:val="22"/>
              </w:rPr>
            </w:pPr>
            <w:r w:rsidRPr="00C27043">
              <w:rPr>
                <w:rFonts w:ascii="Calibri" w:hAnsi="Calibri" w:cs="Calibri"/>
                <w:b w:val="0"/>
                <w:bCs/>
                <w:sz w:val="22"/>
              </w:rPr>
              <w:t>CVR College of Engineering.</w:t>
            </w:r>
          </w:p>
          <w:p w14:paraId="0EBCF747" w14:textId="77777777" w:rsidR="00C3568A" w:rsidRPr="00C27043" w:rsidRDefault="00C3568A" w:rsidP="00C3568A">
            <w:pPr>
              <w:pStyle w:val="Date"/>
              <w:rPr>
                <w:rFonts w:ascii="Calibri" w:hAnsi="Calibri" w:cs="Calibri"/>
                <w:sz w:val="22"/>
              </w:rPr>
            </w:pPr>
            <w:r w:rsidRPr="00C27043">
              <w:rPr>
                <w:rFonts w:ascii="Calibri" w:hAnsi="Calibri" w:cs="Calibri"/>
                <w:sz w:val="22"/>
              </w:rPr>
              <w:t>2020-2024</w:t>
            </w:r>
          </w:p>
          <w:p w14:paraId="0267116A" w14:textId="77777777" w:rsidR="00C3568A" w:rsidRPr="00C27043" w:rsidRDefault="00C3568A" w:rsidP="00C3568A">
            <w:pPr>
              <w:rPr>
                <w:rFonts w:ascii="Calibri" w:hAnsi="Calibri" w:cs="Calibri"/>
                <w:sz w:val="22"/>
              </w:rPr>
            </w:pPr>
            <w:r w:rsidRPr="00C27043">
              <w:rPr>
                <w:rFonts w:ascii="Calibri" w:hAnsi="Calibri" w:cs="Calibri"/>
                <w:sz w:val="22"/>
              </w:rPr>
              <w:t>8.74 (CGPA)</w:t>
            </w:r>
          </w:p>
          <w:p w14:paraId="4713AFBA" w14:textId="77777777" w:rsidR="00C3568A" w:rsidRPr="00C27043" w:rsidRDefault="00C3568A" w:rsidP="00C3568A">
            <w:pPr>
              <w:rPr>
                <w:rFonts w:ascii="Calibri" w:hAnsi="Calibri" w:cs="Calibri"/>
                <w:sz w:val="22"/>
              </w:rPr>
            </w:pPr>
          </w:p>
          <w:p w14:paraId="59495075" w14:textId="77777777" w:rsidR="00C3568A" w:rsidRPr="00C27043" w:rsidRDefault="00C3568A" w:rsidP="00C3568A">
            <w:pPr>
              <w:pStyle w:val="Heading4"/>
              <w:rPr>
                <w:rFonts w:ascii="Calibri" w:hAnsi="Calibri" w:cs="Calibri"/>
                <w:sz w:val="22"/>
              </w:rPr>
            </w:pPr>
            <w:r w:rsidRPr="00C27043">
              <w:rPr>
                <w:rFonts w:ascii="Calibri" w:hAnsi="Calibri" w:cs="Calibri"/>
                <w:sz w:val="22"/>
              </w:rPr>
              <w:t>Intermediate (MPC)</w:t>
            </w:r>
          </w:p>
          <w:p w14:paraId="6CA079D5" w14:textId="77777777" w:rsidR="00C3568A" w:rsidRPr="00C27043" w:rsidRDefault="00C3568A" w:rsidP="00C3568A">
            <w:pPr>
              <w:rPr>
                <w:rFonts w:ascii="Calibri" w:hAnsi="Calibri" w:cs="Calibri"/>
                <w:sz w:val="22"/>
              </w:rPr>
            </w:pPr>
            <w:r w:rsidRPr="00C27043">
              <w:rPr>
                <w:rFonts w:ascii="Calibri" w:hAnsi="Calibri" w:cs="Calibri"/>
                <w:sz w:val="22"/>
              </w:rPr>
              <w:t>Excellencia Junior College, Hyderabad.</w:t>
            </w:r>
          </w:p>
          <w:p w14:paraId="636EDEB5" w14:textId="77777777" w:rsidR="00C3568A" w:rsidRPr="00C27043" w:rsidRDefault="00C3568A" w:rsidP="00C3568A">
            <w:pPr>
              <w:pStyle w:val="Date"/>
              <w:rPr>
                <w:rFonts w:ascii="Calibri" w:hAnsi="Calibri" w:cs="Calibri"/>
                <w:sz w:val="22"/>
              </w:rPr>
            </w:pPr>
            <w:r w:rsidRPr="00C27043">
              <w:rPr>
                <w:rFonts w:ascii="Calibri" w:hAnsi="Calibri" w:cs="Calibri"/>
                <w:sz w:val="22"/>
              </w:rPr>
              <w:t>2018-2020</w:t>
            </w:r>
          </w:p>
          <w:p w14:paraId="2F62A92F" w14:textId="77777777" w:rsidR="00C3568A" w:rsidRPr="00C27043" w:rsidRDefault="00C3568A" w:rsidP="00C3568A">
            <w:pPr>
              <w:rPr>
                <w:rFonts w:ascii="Calibri" w:hAnsi="Calibri" w:cs="Calibri"/>
                <w:sz w:val="22"/>
              </w:rPr>
            </w:pPr>
            <w:r w:rsidRPr="00C27043">
              <w:rPr>
                <w:rFonts w:ascii="Calibri" w:hAnsi="Calibri" w:cs="Calibri"/>
                <w:sz w:val="22"/>
              </w:rPr>
              <w:t>96 (Percentage)</w:t>
            </w:r>
          </w:p>
          <w:p w14:paraId="77014B55" w14:textId="77777777" w:rsidR="00C3568A" w:rsidRPr="00C27043" w:rsidRDefault="00C3568A" w:rsidP="00C3568A">
            <w:pPr>
              <w:rPr>
                <w:rFonts w:ascii="Calibri" w:hAnsi="Calibri" w:cs="Calibri"/>
                <w:sz w:val="22"/>
              </w:rPr>
            </w:pPr>
          </w:p>
          <w:p w14:paraId="07B4053A" w14:textId="77777777" w:rsidR="00C3568A" w:rsidRPr="00C27043" w:rsidRDefault="00C3568A" w:rsidP="00C3568A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27043">
              <w:rPr>
                <w:rFonts w:ascii="Calibri" w:hAnsi="Calibri" w:cs="Calibri"/>
                <w:b/>
                <w:bCs/>
                <w:sz w:val="22"/>
              </w:rPr>
              <w:t>Schooling (SSC)</w:t>
            </w:r>
          </w:p>
          <w:p w14:paraId="2039339A" w14:textId="77777777" w:rsidR="00C3568A" w:rsidRPr="00C27043" w:rsidRDefault="00C3568A" w:rsidP="00C3568A">
            <w:pPr>
              <w:rPr>
                <w:rFonts w:ascii="Calibri" w:hAnsi="Calibri" w:cs="Calibri"/>
                <w:sz w:val="22"/>
              </w:rPr>
            </w:pPr>
            <w:r w:rsidRPr="00C27043">
              <w:rPr>
                <w:rFonts w:ascii="Calibri" w:hAnsi="Calibri" w:cs="Calibri"/>
                <w:sz w:val="22"/>
              </w:rPr>
              <w:t>Greenwood High School,Warangal.</w:t>
            </w:r>
          </w:p>
          <w:p w14:paraId="4D7D50E5" w14:textId="77777777" w:rsidR="00C3568A" w:rsidRPr="00C27043" w:rsidRDefault="00C3568A" w:rsidP="00C3568A">
            <w:pPr>
              <w:rPr>
                <w:rFonts w:ascii="Calibri" w:hAnsi="Calibri" w:cs="Calibri"/>
                <w:sz w:val="22"/>
              </w:rPr>
            </w:pPr>
            <w:r w:rsidRPr="00C27043">
              <w:rPr>
                <w:rFonts w:ascii="Calibri" w:hAnsi="Calibri" w:cs="Calibri"/>
                <w:sz w:val="22"/>
              </w:rPr>
              <w:t>2018</w:t>
            </w:r>
          </w:p>
          <w:p w14:paraId="5B9532A3" w14:textId="77777777" w:rsidR="00C3568A" w:rsidRPr="00C27043" w:rsidRDefault="00C3568A" w:rsidP="00C3568A">
            <w:pPr>
              <w:rPr>
                <w:rFonts w:ascii="Calibri" w:hAnsi="Calibri" w:cs="Calibri"/>
                <w:sz w:val="22"/>
              </w:rPr>
            </w:pPr>
            <w:r w:rsidRPr="00C27043">
              <w:rPr>
                <w:rFonts w:ascii="Calibri" w:hAnsi="Calibri" w:cs="Calibri"/>
                <w:sz w:val="22"/>
              </w:rPr>
              <w:t>93</w:t>
            </w:r>
            <w:r w:rsidRPr="00C27043">
              <w:rPr>
                <w:sz w:val="22"/>
              </w:rPr>
              <w:t xml:space="preserve"> </w:t>
            </w:r>
            <w:r w:rsidRPr="00C27043">
              <w:rPr>
                <w:rFonts w:ascii="Calibri" w:hAnsi="Calibri" w:cs="Calibri"/>
                <w:sz w:val="22"/>
              </w:rPr>
              <w:t xml:space="preserve"> (Percentage)</w:t>
            </w:r>
          </w:p>
          <w:p w14:paraId="05C48211" w14:textId="77777777" w:rsidR="00C3568A" w:rsidRPr="00C27043" w:rsidRDefault="00C3568A" w:rsidP="00C3568A">
            <w:pPr>
              <w:rPr>
                <w:sz w:val="22"/>
              </w:rPr>
            </w:pPr>
          </w:p>
          <w:p w14:paraId="5EBE7A66" w14:textId="77777777" w:rsidR="00C3568A" w:rsidRPr="00373C36" w:rsidRDefault="00C3568A" w:rsidP="00C3568A">
            <w:pPr>
              <w:pStyle w:val="Heading3"/>
              <w:pBdr>
                <w:bottom w:val="single" w:sz="4" w:space="1" w:color="auto"/>
              </w:pBdr>
              <w:rPr>
                <w:rFonts w:cs="Calibri"/>
                <w:color w:val="00B0F0"/>
                <w:sz w:val="22"/>
                <w:szCs w:val="22"/>
              </w:rPr>
            </w:pPr>
            <w:r>
              <w:rPr>
                <w:rFonts w:cs="Calibri"/>
                <w:color w:val="00B0F0"/>
                <w:sz w:val="22"/>
                <w:szCs w:val="22"/>
              </w:rPr>
              <w:t xml:space="preserve">technical </w:t>
            </w:r>
            <w:r w:rsidRPr="00373C36">
              <w:rPr>
                <w:rFonts w:cs="Calibri"/>
                <w:color w:val="00B0F0"/>
                <w:sz w:val="22"/>
                <w:szCs w:val="22"/>
              </w:rPr>
              <w:t>Skills</w:t>
            </w:r>
          </w:p>
          <w:p w14:paraId="4C6A8C0C" w14:textId="77777777" w:rsidR="00C3568A" w:rsidRPr="00373C36" w:rsidRDefault="00C3568A" w:rsidP="00C3568A">
            <w:pPr>
              <w:rPr>
                <w:rFonts w:ascii="Arial" w:hAnsi="Arial" w:cs="Arial"/>
              </w:rPr>
            </w:pPr>
            <w:r w:rsidRPr="00373C36">
              <w:rPr>
                <w:rFonts w:ascii="Arial" w:hAnsi="Arial" w:cs="Arial"/>
              </w:rPr>
              <w:t xml:space="preserve">C </w:t>
            </w:r>
          </w:p>
          <w:p w14:paraId="2E8B7EE7" w14:textId="77777777" w:rsidR="00C3568A" w:rsidRPr="00373C36" w:rsidRDefault="00C3568A" w:rsidP="00C3568A">
            <w:pPr>
              <w:rPr>
                <w:rFonts w:ascii="Arial" w:hAnsi="Arial" w:cs="Arial"/>
              </w:rPr>
            </w:pPr>
            <w:r w:rsidRPr="00373C36">
              <w:rPr>
                <w:rFonts w:ascii="Arial" w:hAnsi="Arial" w:cs="Arial"/>
              </w:rPr>
              <w:t>Java</w:t>
            </w:r>
          </w:p>
          <w:p w14:paraId="389035E4" w14:textId="77777777" w:rsidR="00C3568A" w:rsidRPr="00373C36" w:rsidRDefault="00C3568A" w:rsidP="00C3568A">
            <w:pPr>
              <w:rPr>
                <w:rFonts w:ascii="Arial" w:hAnsi="Arial" w:cs="Arial"/>
              </w:rPr>
            </w:pPr>
            <w:r w:rsidRPr="00373C36">
              <w:rPr>
                <w:rFonts w:ascii="Arial" w:hAnsi="Arial" w:cs="Arial"/>
              </w:rPr>
              <w:t>Python</w:t>
            </w:r>
          </w:p>
          <w:p w14:paraId="0F703ABB" w14:textId="77777777" w:rsidR="00C3568A" w:rsidRPr="00373C36" w:rsidRDefault="00C3568A" w:rsidP="00C3568A">
            <w:pPr>
              <w:rPr>
                <w:rFonts w:ascii="Arial" w:hAnsi="Arial" w:cs="Arial"/>
              </w:rPr>
            </w:pPr>
            <w:r w:rsidRPr="00373C36">
              <w:rPr>
                <w:rFonts w:ascii="Arial" w:hAnsi="Arial" w:cs="Arial"/>
              </w:rPr>
              <w:t>SQL</w:t>
            </w:r>
          </w:p>
          <w:p w14:paraId="5F89D5AC" w14:textId="77777777" w:rsidR="00C3568A" w:rsidRPr="00373C36" w:rsidRDefault="00C3568A" w:rsidP="00C3568A">
            <w:pPr>
              <w:rPr>
                <w:rFonts w:ascii="Arial" w:hAnsi="Arial" w:cs="Arial"/>
              </w:rPr>
            </w:pPr>
            <w:r w:rsidRPr="00373C36">
              <w:rPr>
                <w:rFonts w:ascii="Arial" w:hAnsi="Arial" w:cs="Arial"/>
              </w:rPr>
              <w:t>HTML</w:t>
            </w:r>
          </w:p>
          <w:p w14:paraId="45D71B19" w14:textId="77777777" w:rsidR="00C3568A" w:rsidRPr="00373C36" w:rsidRDefault="00C3568A" w:rsidP="00C3568A">
            <w:pPr>
              <w:rPr>
                <w:rFonts w:ascii="Arial" w:hAnsi="Arial" w:cs="Arial"/>
              </w:rPr>
            </w:pPr>
            <w:r w:rsidRPr="00373C36">
              <w:rPr>
                <w:rFonts w:ascii="Arial" w:hAnsi="Arial" w:cs="Arial"/>
              </w:rPr>
              <w:t>CSS</w:t>
            </w:r>
          </w:p>
          <w:p w14:paraId="68377255" w14:textId="77777777" w:rsidR="00C3568A" w:rsidRPr="00373C36" w:rsidRDefault="00C3568A" w:rsidP="00C3568A">
            <w:pPr>
              <w:rPr>
                <w:rFonts w:ascii="Arial" w:hAnsi="Arial" w:cs="Arial"/>
              </w:rPr>
            </w:pPr>
            <w:r w:rsidRPr="00373C36">
              <w:rPr>
                <w:rFonts w:ascii="Arial" w:hAnsi="Arial" w:cs="Arial"/>
              </w:rPr>
              <w:t>JavaScript</w:t>
            </w:r>
          </w:p>
          <w:p w14:paraId="322A286E" w14:textId="77777777" w:rsidR="00C3568A" w:rsidRPr="00C3568A" w:rsidRDefault="00C3568A" w:rsidP="00C3568A">
            <w:pPr>
              <w:rPr>
                <w:rFonts w:ascii="Arial" w:hAnsi="Arial" w:cs="Arial"/>
              </w:rPr>
            </w:pPr>
            <w:r w:rsidRPr="00373C36">
              <w:rPr>
                <w:rFonts w:ascii="Arial" w:hAnsi="Arial" w:cs="Arial"/>
              </w:rPr>
              <w:t xml:space="preserve">NodeJs </w:t>
            </w:r>
          </w:p>
          <w:p w14:paraId="165DDFFA" w14:textId="77777777" w:rsidR="00C3568A" w:rsidRDefault="00C3568A" w:rsidP="00C3568A"/>
          <w:p w14:paraId="659228C6" w14:textId="4F982B19" w:rsidR="003B74D4" w:rsidRPr="00373C36" w:rsidRDefault="003B74D4" w:rsidP="003B74D4">
            <w:pPr>
              <w:pStyle w:val="Heading3"/>
              <w:pBdr>
                <w:bottom w:val="single" w:sz="4" w:space="1" w:color="auto"/>
              </w:pBdr>
              <w:rPr>
                <w:rFonts w:cs="Calibri"/>
                <w:color w:val="00B0F0"/>
                <w:sz w:val="22"/>
                <w:szCs w:val="22"/>
              </w:rPr>
            </w:pPr>
            <w:r>
              <w:rPr>
                <w:rFonts w:cs="Calibri"/>
                <w:color w:val="00B0F0"/>
                <w:sz w:val="22"/>
                <w:szCs w:val="22"/>
              </w:rPr>
              <w:t xml:space="preserve">soft </w:t>
            </w:r>
            <w:r w:rsidRPr="00373C36">
              <w:rPr>
                <w:rFonts w:cs="Calibri"/>
                <w:color w:val="00B0F0"/>
                <w:sz w:val="22"/>
                <w:szCs w:val="22"/>
              </w:rPr>
              <w:t>Skills</w:t>
            </w:r>
          </w:p>
          <w:p w14:paraId="2A662F65" w14:textId="133E2D6B" w:rsidR="00C3568A" w:rsidRDefault="003B74D4" w:rsidP="003B74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Adaptability</w:t>
            </w:r>
          </w:p>
          <w:p w14:paraId="52599C84" w14:textId="77777777" w:rsidR="003B74D4" w:rsidRDefault="003B74D4" w:rsidP="003B74D4">
            <w:pPr>
              <w:rPr>
                <w:rFonts w:ascii="Arial" w:hAnsi="Arial" w:cs="Arial"/>
              </w:rPr>
            </w:pPr>
          </w:p>
          <w:p w14:paraId="02A6F418" w14:textId="25ECAF93" w:rsidR="003B74D4" w:rsidRDefault="003B74D4" w:rsidP="003B74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 solving</w:t>
            </w:r>
          </w:p>
          <w:p w14:paraId="69776F10" w14:textId="77777777" w:rsidR="003B74D4" w:rsidRDefault="003B74D4" w:rsidP="003B74D4">
            <w:pPr>
              <w:rPr>
                <w:rFonts w:ascii="Arial" w:hAnsi="Arial" w:cs="Arial"/>
              </w:rPr>
            </w:pPr>
          </w:p>
          <w:p w14:paraId="389DA6CB" w14:textId="08AE6AC3" w:rsidR="003B74D4" w:rsidRPr="003B74D4" w:rsidRDefault="003B74D4" w:rsidP="003B74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Interpersonal skills</w:t>
            </w:r>
          </w:p>
          <w:p w14:paraId="2D350AA9" w14:textId="77777777" w:rsidR="00C3568A" w:rsidRDefault="00C3568A" w:rsidP="00C3568A"/>
          <w:p w14:paraId="7C56360F" w14:textId="762A70B6" w:rsidR="003B74D4" w:rsidRPr="00373C36" w:rsidRDefault="003B74D4" w:rsidP="003B74D4">
            <w:pPr>
              <w:pStyle w:val="Heading3"/>
              <w:pBdr>
                <w:bottom w:val="single" w:sz="4" w:space="1" w:color="auto"/>
              </w:pBdr>
              <w:rPr>
                <w:rFonts w:cs="Calibri"/>
                <w:color w:val="00B0F0"/>
                <w:sz w:val="22"/>
                <w:szCs w:val="22"/>
              </w:rPr>
            </w:pPr>
            <w:r>
              <w:rPr>
                <w:rFonts w:cs="Calibri"/>
                <w:color w:val="00B0F0"/>
                <w:sz w:val="22"/>
                <w:szCs w:val="22"/>
              </w:rPr>
              <w:t xml:space="preserve">ACHIEVEMENTs and CERTIFICATES </w:t>
            </w:r>
          </w:p>
          <w:p w14:paraId="6C31EC73" w14:textId="4FB56E38" w:rsidR="00C3568A" w:rsidRPr="00640EB6" w:rsidRDefault="00640EB6" w:rsidP="00640EB6">
            <w:pPr>
              <w:rPr>
                <w:rFonts w:ascii="Arial" w:hAnsi="Arial" w:cs="Arial"/>
              </w:rPr>
            </w:pPr>
            <w:r w:rsidRPr="00640EB6">
              <w:rPr>
                <w:rFonts w:ascii="Arial" w:hAnsi="Arial" w:cs="Arial"/>
              </w:rPr>
              <w:t xml:space="preserve">Attendented Machine Learning </w:t>
            </w:r>
            <w:r w:rsidRPr="00640EB6">
              <w:rPr>
                <w:rFonts w:ascii="Arial" w:hAnsi="Arial" w:cs="Arial"/>
              </w:rPr>
              <w:t>workshop</w:t>
            </w:r>
            <w:r w:rsidRPr="00640EB6">
              <w:rPr>
                <w:rFonts w:ascii="Arial" w:hAnsi="Arial" w:cs="Arial"/>
              </w:rPr>
              <w:t xml:space="preserve"> held as a part of vortex’22,National level technical Symposium</w:t>
            </w:r>
          </w:p>
          <w:p w14:paraId="3E4298A3" w14:textId="24F5DB59" w:rsidR="009E7637" w:rsidRPr="00373C36" w:rsidRDefault="009E7637" w:rsidP="009E7637">
            <w:pPr>
              <w:pStyle w:val="Heading3"/>
              <w:pBdr>
                <w:bottom w:val="single" w:sz="4" w:space="1" w:color="auto"/>
              </w:pBdr>
              <w:rPr>
                <w:rFonts w:cs="Calibri"/>
                <w:color w:val="00B0F0"/>
                <w:sz w:val="22"/>
                <w:szCs w:val="22"/>
              </w:rPr>
            </w:pPr>
            <w:r>
              <w:rPr>
                <w:rFonts w:cs="Calibri"/>
                <w:color w:val="00B0F0"/>
                <w:sz w:val="22"/>
                <w:szCs w:val="22"/>
              </w:rPr>
              <w:t xml:space="preserve">ADDITIONAL COURSES </w:t>
            </w:r>
          </w:p>
          <w:p w14:paraId="6BC3CBFE" w14:textId="2FD62ACC" w:rsidR="009E7637" w:rsidRDefault="009E7637" w:rsidP="009E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Fundamentals of food and nutrition</w:t>
            </w:r>
          </w:p>
          <w:p w14:paraId="6930EC6E" w14:textId="309749DA" w:rsidR="009E7637" w:rsidRDefault="009E7637" w:rsidP="009E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 data analytics</w:t>
            </w:r>
          </w:p>
          <w:p w14:paraId="2AD460EE" w14:textId="017883A1" w:rsidR="009E7637" w:rsidRDefault="009E7637" w:rsidP="009E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Transportation systems </w:t>
            </w:r>
          </w:p>
          <w:p w14:paraId="0F9F2341" w14:textId="74DA0D02" w:rsidR="009E7637" w:rsidRPr="009E7637" w:rsidRDefault="009E7637" w:rsidP="009E7637"/>
        </w:tc>
      </w:tr>
      <w:tr w:rsidR="00513545" w14:paraId="5D3BF98A" w14:textId="77777777" w:rsidTr="00513545">
        <w:trPr>
          <w:trHeight w:val="1483"/>
        </w:trPr>
        <w:tc>
          <w:tcPr>
            <w:tcW w:w="0" w:type="auto"/>
          </w:tcPr>
          <w:p w14:paraId="4111B658" w14:textId="3BD87394" w:rsidR="00C3568A" w:rsidRPr="00C27043" w:rsidRDefault="00C3568A" w:rsidP="00C3568A">
            <w:pPr>
              <w:rPr>
                <w:rFonts w:ascii="Arial" w:hAnsi="Arial" w:cs="Arial"/>
                <w:szCs w:val="18"/>
              </w:rPr>
            </w:pPr>
          </w:p>
        </w:tc>
        <w:tc>
          <w:tcPr>
            <w:tcW w:w="0" w:type="auto"/>
          </w:tcPr>
          <w:p w14:paraId="5F8D2EED" w14:textId="77777777" w:rsidR="00C3568A" w:rsidRDefault="00C3568A" w:rsidP="00C3568A">
            <w:pPr>
              <w:tabs>
                <w:tab w:val="left" w:pos="990"/>
              </w:tabs>
            </w:pPr>
          </w:p>
        </w:tc>
        <w:tc>
          <w:tcPr>
            <w:tcW w:w="0" w:type="auto"/>
          </w:tcPr>
          <w:p w14:paraId="632D29E8" w14:textId="22CC55A8" w:rsidR="009B34C4" w:rsidRPr="009B34C4" w:rsidRDefault="009B34C4" w:rsidP="009B34C4">
            <w:pPr>
              <w:pStyle w:val="Heading3"/>
              <w:pBdr>
                <w:bottom w:val="single" w:sz="4" w:space="1" w:color="auto"/>
              </w:pBdr>
              <w:rPr>
                <w:rFonts w:cs="Calibri"/>
                <w:color w:val="00B0F0"/>
                <w:sz w:val="22"/>
                <w:szCs w:val="22"/>
              </w:rPr>
            </w:pPr>
            <w:r>
              <w:rPr>
                <w:rFonts w:cs="Calibri"/>
                <w:color w:val="00B0F0"/>
                <w:sz w:val="22"/>
                <w:szCs w:val="22"/>
              </w:rPr>
              <w:t>projects</w:t>
            </w:r>
          </w:p>
          <w:p w14:paraId="03CC7838" w14:textId="527E2437" w:rsidR="00C3568A" w:rsidRPr="009B34C4" w:rsidRDefault="009B34C4" w:rsidP="009B34C4">
            <w:pPr>
              <w:rPr>
                <w:rFonts w:ascii="Arial" w:hAnsi="Arial" w:cs="Arial"/>
                <w:sz w:val="28"/>
                <w:szCs w:val="28"/>
              </w:rPr>
            </w:pPr>
            <w:r w:rsidRPr="009B34C4">
              <w:rPr>
                <w:rFonts w:ascii="Arial" w:hAnsi="Arial" w:cs="Arial"/>
                <w:sz w:val="22"/>
              </w:rPr>
              <w:t>Working on</w:t>
            </w:r>
            <w:r w:rsidR="004C0B6D">
              <w:rPr>
                <w:rFonts w:ascii="Arial" w:hAnsi="Arial" w:cs="Arial"/>
                <w:sz w:val="22"/>
              </w:rPr>
              <w:t xml:space="preserve"> plant specimen identification using image processing</w:t>
            </w:r>
            <w:r w:rsidRPr="009B34C4">
              <w:rPr>
                <w:rFonts w:ascii="Arial" w:hAnsi="Arial" w:cs="Arial"/>
                <w:sz w:val="22"/>
              </w:rPr>
              <w:t xml:space="preserve"> with a team of three for the duration of two months.</w:t>
            </w:r>
          </w:p>
          <w:p w14:paraId="562CB55D" w14:textId="77777777" w:rsidR="00C3568A" w:rsidRPr="008806B8" w:rsidRDefault="00C3568A" w:rsidP="00C3568A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0C369365" w14:textId="77777777" w:rsidR="00C3568A" w:rsidRDefault="00C3568A" w:rsidP="00C3568A"/>
          <w:p w14:paraId="2886FA45" w14:textId="77777777" w:rsidR="00C3568A" w:rsidRPr="00C27043" w:rsidRDefault="00C3568A" w:rsidP="00C3568A">
            <w:pPr>
              <w:rPr>
                <w:sz w:val="22"/>
              </w:rPr>
            </w:pPr>
          </w:p>
        </w:tc>
      </w:tr>
      <w:tr w:rsidR="00513545" w14:paraId="7A1A930C" w14:textId="77777777" w:rsidTr="00513545">
        <w:trPr>
          <w:trHeight w:val="123"/>
        </w:trPr>
        <w:tc>
          <w:tcPr>
            <w:tcW w:w="0" w:type="auto"/>
          </w:tcPr>
          <w:p w14:paraId="60E1001E" w14:textId="77777777" w:rsidR="00C3568A" w:rsidRDefault="00C3568A" w:rsidP="00C3568A"/>
        </w:tc>
        <w:tc>
          <w:tcPr>
            <w:tcW w:w="0" w:type="auto"/>
          </w:tcPr>
          <w:p w14:paraId="32CE68B3" w14:textId="77777777" w:rsidR="00C3568A" w:rsidRDefault="00C3568A" w:rsidP="00C3568A">
            <w:pPr>
              <w:tabs>
                <w:tab w:val="left" w:pos="990"/>
              </w:tabs>
            </w:pPr>
          </w:p>
        </w:tc>
        <w:tc>
          <w:tcPr>
            <w:tcW w:w="0" w:type="auto"/>
          </w:tcPr>
          <w:p w14:paraId="5271FD98" w14:textId="77777777" w:rsidR="00C3568A" w:rsidRPr="00E25F88" w:rsidRDefault="00C3568A" w:rsidP="00C3568A"/>
        </w:tc>
      </w:tr>
    </w:tbl>
    <w:p w14:paraId="312EE02C" w14:textId="77777777" w:rsidR="00E25F88" w:rsidRDefault="00E25F88" w:rsidP="00173361">
      <w:pPr>
        <w:jc w:val="center"/>
      </w:pPr>
    </w:p>
    <w:p w14:paraId="2E807D90" w14:textId="77777777" w:rsidR="0043117B" w:rsidRDefault="00000000" w:rsidP="00FD5228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206F8" w14:textId="77777777" w:rsidR="00D11D00" w:rsidRDefault="00D11D00" w:rsidP="000C45FF">
      <w:r>
        <w:separator/>
      </w:r>
    </w:p>
  </w:endnote>
  <w:endnote w:type="continuationSeparator" w:id="0">
    <w:p w14:paraId="59F67589" w14:textId="77777777" w:rsidR="00D11D00" w:rsidRDefault="00D11D0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B306D" w14:textId="77777777" w:rsidR="00D11D00" w:rsidRDefault="00D11D00" w:rsidP="000C45FF">
      <w:r>
        <w:separator/>
      </w:r>
    </w:p>
  </w:footnote>
  <w:footnote w:type="continuationSeparator" w:id="0">
    <w:p w14:paraId="03F07E87" w14:textId="77777777" w:rsidR="00D11D00" w:rsidRDefault="00D11D0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049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90C4F2" wp14:editId="3EE0303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66B"/>
    <w:multiLevelType w:val="hybridMultilevel"/>
    <w:tmpl w:val="DA92CB9A"/>
    <w:lvl w:ilvl="0" w:tplc="D0A044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82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A5"/>
    <w:rsid w:val="000004B9"/>
    <w:rsid w:val="00036450"/>
    <w:rsid w:val="00094499"/>
    <w:rsid w:val="000C45FF"/>
    <w:rsid w:val="000C5696"/>
    <w:rsid w:val="000E3FD1"/>
    <w:rsid w:val="00112054"/>
    <w:rsid w:val="00115E1E"/>
    <w:rsid w:val="001317D8"/>
    <w:rsid w:val="001525E1"/>
    <w:rsid w:val="00173361"/>
    <w:rsid w:val="00180329"/>
    <w:rsid w:val="0019001F"/>
    <w:rsid w:val="001A4DB8"/>
    <w:rsid w:val="001A74A5"/>
    <w:rsid w:val="001B2ABD"/>
    <w:rsid w:val="001E0391"/>
    <w:rsid w:val="001E1759"/>
    <w:rsid w:val="001F1ECC"/>
    <w:rsid w:val="002001FC"/>
    <w:rsid w:val="002400EB"/>
    <w:rsid w:val="00256CF7"/>
    <w:rsid w:val="00257976"/>
    <w:rsid w:val="00281FD5"/>
    <w:rsid w:val="0030481B"/>
    <w:rsid w:val="003156FC"/>
    <w:rsid w:val="003254B5"/>
    <w:rsid w:val="003271CB"/>
    <w:rsid w:val="0037121F"/>
    <w:rsid w:val="00373C36"/>
    <w:rsid w:val="003910D8"/>
    <w:rsid w:val="003A6B7D"/>
    <w:rsid w:val="003B06CA"/>
    <w:rsid w:val="003B74D4"/>
    <w:rsid w:val="004067BE"/>
    <w:rsid w:val="004071FC"/>
    <w:rsid w:val="00423A51"/>
    <w:rsid w:val="00435860"/>
    <w:rsid w:val="00445947"/>
    <w:rsid w:val="004813B3"/>
    <w:rsid w:val="00496591"/>
    <w:rsid w:val="004C0B6D"/>
    <w:rsid w:val="004C63E4"/>
    <w:rsid w:val="004D3011"/>
    <w:rsid w:val="004D4C78"/>
    <w:rsid w:val="004F78E2"/>
    <w:rsid w:val="00513545"/>
    <w:rsid w:val="005262AC"/>
    <w:rsid w:val="005D3CDA"/>
    <w:rsid w:val="005E39D5"/>
    <w:rsid w:val="00600670"/>
    <w:rsid w:val="0062123A"/>
    <w:rsid w:val="00640EB6"/>
    <w:rsid w:val="00646E75"/>
    <w:rsid w:val="006771D0"/>
    <w:rsid w:val="00715FCB"/>
    <w:rsid w:val="00734B74"/>
    <w:rsid w:val="00743101"/>
    <w:rsid w:val="00764C9F"/>
    <w:rsid w:val="007775E1"/>
    <w:rsid w:val="007867A0"/>
    <w:rsid w:val="007927F5"/>
    <w:rsid w:val="00802CA0"/>
    <w:rsid w:val="00827AA5"/>
    <w:rsid w:val="008718E7"/>
    <w:rsid w:val="008806B8"/>
    <w:rsid w:val="008A4DD2"/>
    <w:rsid w:val="00907574"/>
    <w:rsid w:val="009260CD"/>
    <w:rsid w:val="00940A66"/>
    <w:rsid w:val="00952C25"/>
    <w:rsid w:val="00984E86"/>
    <w:rsid w:val="009B34C4"/>
    <w:rsid w:val="009E7637"/>
    <w:rsid w:val="00A2118D"/>
    <w:rsid w:val="00AD0A50"/>
    <w:rsid w:val="00AD76E2"/>
    <w:rsid w:val="00B20152"/>
    <w:rsid w:val="00B23517"/>
    <w:rsid w:val="00B359E4"/>
    <w:rsid w:val="00B57D98"/>
    <w:rsid w:val="00B70850"/>
    <w:rsid w:val="00B734B6"/>
    <w:rsid w:val="00BB58F7"/>
    <w:rsid w:val="00C066B6"/>
    <w:rsid w:val="00C14F9D"/>
    <w:rsid w:val="00C27043"/>
    <w:rsid w:val="00C3568A"/>
    <w:rsid w:val="00C3583A"/>
    <w:rsid w:val="00C37BA1"/>
    <w:rsid w:val="00C4674C"/>
    <w:rsid w:val="00C506CF"/>
    <w:rsid w:val="00C72BED"/>
    <w:rsid w:val="00C82BF4"/>
    <w:rsid w:val="00C91809"/>
    <w:rsid w:val="00C9578B"/>
    <w:rsid w:val="00CB0055"/>
    <w:rsid w:val="00D11D00"/>
    <w:rsid w:val="00D219E8"/>
    <w:rsid w:val="00D2522B"/>
    <w:rsid w:val="00D351BA"/>
    <w:rsid w:val="00D422DE"/>
    <w:rsid w:val="00D5459D"/>
    <w:rsid w:val="00D54A7A"/>
    <w:rsid w:val="00D66F67"/>
    <w:rsid w:val="00DA1F4D"/>
    <w:rsid w:val="00DD172A"/>
    <w:rsid w:val="00E25A26"/>
    <w:rsid w:val="00E25F88"/>
    <w:rsid w:val="00E4381A"/>
    <w:rsid w:val="00E55D74"/>
    <w:rsid w:val="00ED765A"/>
    <w:rsid w:val="00F60274"/>
    <w:rsid w:val="00F754F7"/>
    <w:rsid w:val="00F77FB9"/>
    <w:rsid w:val="00FB068F"/>
    <w:rsid w:val="00FD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5EB6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1A4DB8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C5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reyasud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7695B6A48C4643A40844C828BC3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7B594-F6D7-4D01-83CD-79DB2986303E}"/>
      </w:docPartPr>
      <w:docPartBody>
        <w:p w:rsidR="00000000" w:rsidRDefault="00602BA3" w:rsidP="00602BA3">
          <w:pPr>
            <w:pStyle w:val="A07695B6A48C4643A40844C828BC3F74"/>
          </w:pPr>
          <w:r w:rsidRPr="004D3011">
            <w:t>PHONE:</w:t>
          </w:r>
        </w:p>
      </w:docPartBody>
    </w:docPart>
    <w:docPart>
      <w:docPartPr>
        <w:name w:val="B79B7AB4D0504D0EA6D18A231CA11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C43C2-8BCB-477E-8E2E-2559F8C13B13}"/>
      </w:docPartPr>
      <w:docPartBody>
        <w:p w:rsidR="00000000" w:rsidRDefault="00602BA3" w:rsidP="00602BA3">
          <w:pPr>
            <w:pStyle w:val="B79B7AB4D0504D0EA6D18A231CA11C20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34"/>
    <w:rsid w:val="00074D27"/>
    <w:rsid w:val="00602BA3"/>
    <w:rsid w:val="006B7861"/>
    <w:rsid w:val="00A0432C"/>
    <w:rsid w:val="00AB3B34"/>
    <w:rsid w:val="00ED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02BA3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4C25A3D9634A5CA6C689A8B7D20199">
    <w:name w:val="334C25A3D9634A5CA6C689A8B7D20199"/>
  </w:style>
  <w:style w:type="paragraph" w:customStyle="1" w:styleId="4ED9C5BB0EEF490985A84629E8E6B173">
    <w:name w:val="4ED9C5BB0EEF490985A84629E8E6B173"/>
  </w:style>
  <w:style w:type="paragraph" w:customStyle="1" w:styleId="187596E713F44445AA080B60A6B9324E">
    <w:name w:val="187596E713F44445AA080B60A6B9324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038A6E5F5194F4C8D6D13ED2B074A95">
    <w:name w:val="4038A6E5F5194F4C8D6D13ED2B074A95"/>
  </w:style>
  <w:style w:type="character" w:customStyle="1" w:styleId="Heading2Char">
    <w:name w:val="Heading 2 Char"/>
    <w:basedOn w:val="DefaultParagraphFont"/>
    <w:link w:val="Heading2"/>
    <w:uiPriority w:val="9"/>
    <w:rsid w:val="00602BA3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87F43C72889498EA1128E005A9637DF">
    <w:name w:val="287F43C72889498EA1128E005A9637DF"/>
    <w:rsid w:val="00602BA3"/>
  </w:style>
  <w:style w:type="paragraph" w:customStyle="1" w:styleId="32F45019136A4BC2BDB0280FDD11C24A">
    <w:name w:val="32F45019136A4BC2BDB0280FDD11C24A"/>
    <w:rsid w:val="00602BA3"/>
  </w:style>
  <w:style w:type="paragraph" w:customStyle="1" w:styleId="5F76EA94F6674E288507AA9884C2DAEB">
    <w:name w:val="5F76EA94F6674E288507AA9884C2DAEB"/>
    <w:rsid w:val="00602BA3"/>
  </w:style>
  <w:style w:type="paragraph" w:customStyle="1" w:styleId="739E0679183A47F5BFD83A378E059ACA">
    <w:name w:val="739E0679183A47F5BFD83A378E059ACA"/>
    <w:rsid w:val="00602BA3"/>
  </w:style>
  <w:style w:type="paragraph" w:customStyle="1" w:styleId="C38A826C89F34EE8B2BEBD2E0321B623">
    <w:name w:val="C38A826C89F34EE8B2BEBD2E0321B623"/>
    <w:rsid w:val="00602BA3"/>
  </w:style>
  <w:style w:type="paragraph" w:customStyle="1" w:styleId="B185FD7529DD4D39BCEEAE0D05ECC870">
    <w:name w:val="B185FD7529DD4D39BCEEAE0D05ECC870"/>
    <w:rsid w:val="00602BA3"/>
  </w:style>
  <w:style w:type="paragraph" w:customStyle="1" w:styleId="7B8E6A9797A244059C85FE185A0BD605">
    <w:name w:val="7B8E6A9797A244059C85FE185A0BD605"/>
    <w:rsid w:val="00602BA3"/>
  </w:style>
  <w:style w:type="paragraph" w:customStyle="1" w:styleId="1E2FECCF1E8046268B995971036BA0DE">
    <w:name w:val="1E2FECCF1E8046268B995971036BA0DE"/>
    <w:rsid w:val="00602BA3"/>
  </w:style>
  <w:style w:type="paragraph" w:customStyle="1" w:styleId="3CD7AF3CBB914129A414F5DB32653CE9">
    <w:name w:val="3CD7AF3CBB914129A414F5DB32653CE9"/>
    <w:rsid w:val="00602BA3"/>
  </w:style>
  <w:style w:type="paragraph" w:customStyle="1" w:styleId="D5C6C9E193534F7DB9926DF74A69E954">
    <w:name w:val="D5C6C9E193534F7DB9926DF74A69E954"/>
    <w:rsid w:val="00602BA3"/>
  </w:style>
  <w:style w:type="paragraph" w:customStyle="1" w:styleId="CD45A178167F4693B5CD608B4756E55F">
    <w:name w:val="CD45A178167F4693B5CD608B4756E55F"/>
    <w:rsid w:val="00602BA3"/>
  </w:style>
  <w:style w:type="paragraph" w:customStyle="1" w:styleId="85E0A78DCD3A4899BAA124096B601387">
    <w:name w:val="85E0A78DCD3A4899BAA124096B601387"/>
    <w:rsid w:val="00602BA3"/>
  </w:style>
  <w:style w:type="paragraph" w:customStyle="1" w:styleId="110DC2328C3F48FEB818622F391D5EFC">
    <w:name w:val="110DC2328C3F48FEB818622F391D5EFC"/>
    <w:rsid w:val="00602BA3"/>
  </w:style>
  <w:style w:type="paragraph" w:customStyle="1" w:styleId="069D7604DD9347AF8B429B87A55F1870">
    <w:name w:val="069D7604DD9347AF8B429B87A55F1870"/>
    <w:rsid w:val="00602BA3"/>
  </w:style>
  <w:style w:type="paragraph" w:customStyle="1" w:styleId="D22C249B43DA487DA4B3B787B7CA3938">
    <w:name w:val="D22C249B43DA487DA4B3B787B7CA3938"/>
    <w:rsid w:val="00602BA3"/>
  </w:style>
  <w:style w:type="paragraph" w:customStyle="1" w:styleId="E967334069824AB68C2F0A93F555C8AB">
    <w:name w:val="E967334069824AB68C2F0A93F555C8AB"/>
    <w:rsid w:val="00602BA3"/>
  </w:style>
  <w:style w:type="paragraph" w:customStyle="1" w:styleId="86D3508E3A634A26A09506B8E9D12B2E">
    <w:name w:val="86D3508E3A634A26A09506B8E9D12B2E"/>
    <w:rsid w:val="00602BA3"/>
  </w:style>
  <w:style w:type="paragraph" w:customStyle="1" w:styleId="278000F002374F83AE3067C9F811265A">
    <w:name w:val="278000F002374F83AE3067C9F811265A"/>
    <w:rsid w:val="00602BA3"/>
  </w:style>
  <w:style w:type="paragraph" w:customStyle="1" w:styleId="6A5F7BA47A8749F998D4934762A15BB2">
    <w:name w:val="6A5F7BA47A8749F998D4934762A15BB2"/>
    <w:rsid w:val="00602BA3"/>
  </w:style>
  <w:style w:type="paragraph" w:customStyle="1" w:styleId="047A2753143E4C59996B098367DF92A8">
    <w:name w:val="047A2753143E4C59996B098367DF92A8"/>
    <w:rsid w:val="00602BA3"/>
  </w:style>
  <w:style w:type="paragraph" w:customStyle="1" w:styleId="2639B0EB7FF746BC8782A128A15A2CB2">
    <w:name w:val="2639B0EB7FF746BC8782A128A15A2CB2"/>
    <w:rsid w:val="00602BA3"/>
  </w:style>
  <w:style w:type="paragraph" w:customStyle="1" w:styleId="84E588469827458CA0CC9D54BF17EC8E">
    <w:name w:val="84E588469827458CA0CC9D54BF17EC8E"/>
    <w:rsid w:val="00602BA3"/>
  </w:style>
  <w:style w:type="paragraph" w:customStyle="1" w:styleId="38D955BCBB264E6FBCF25F36F69933E0">
    <w:name w:val="38D955BCBB264E6FBCF25F36F69933E0"/>
    <w:rsid w:val="00602BA3"/>
  </w:style>
  <w:style w:type="paragraph" w:customStyle="1" w:styleId="5992F71BE21341B79C06E31733958571">
    <w:name w:val="5992F71BE21341B79C06E31733958571"/>
    <w:rsid w:val="00602BA3"/>
  </w:style>
  <w:style w:type="paragraph" w:customStyle="1" w:styleId="A161D56230AA401DA38AE72E701AD58B">
    <w:name w:val="A161D56230AA401DA38AE72E701AD58B"/>
    <w:rsid w:val="00602BA3"/>
  </w:style>
  <w:style w:type="paragraph" w:customStyle="1" w:styleId="6AE476C8F98D4977AA06E45705D97CCE">
    <w:name w:val="6AE476C8F98D4977AA06E45705D97CCE"/>
    <w:rsid w:val="00602BA3"/>
  </w:style>
  <w:style w:type="paragraph" w:customStyle="1" w:styleId="55C3F96B7AFA4DF39714E60AA397C870">
    <w:name w:val="55C3F96B7AFA4DF39714E60AA397C870"/>
    <w:rsid w:val="00602BA3"/>
  </w:style>
  <w:style w:type="paragraph" w:customStyle="1" w:styleId="695C1AE7EBB04AA5935535699858EA3C">
    <w:name w:val="695C1AE7EBB04AA5935535699858EA3C"/>
    <w:rsid w:val="00602BA3"/>
  </w:style>
  <w:style w:type="paragraph" w:customStyle="1" w:styleId="CDAA3817BEDB41278C5C0A0FFD56EE9D">
    <w:name w:val="CDAA3817BEDB41278C5C0A0FFD56EE9D"/>
    <w:rsid w:val="00602BA3"/>
  </w:style>
  <w:style w:type="paragraph" w:customStyle="1" w:styleId="67CFCD08DDDA499F9E4C9B34BCA72F80">
    <w:name w:val="67CFCD08DDDA499F9E4C9B34BCA72F80"/>
    <w:rsid w:val="00602BA3"/>
  </w:style>
  <w:style w:type="paragraph" w:customStyle="1" w:styleId="075ACF3DF93149359F2786D2CACC6511">
    <w:name w:val="075ACF3DF93149359F2786D2CACC6511"/>
    <w:rsid w:val="00602BA3"/>
  </w:style>
  <w:style w:type="paragraph" w:customStyle="1" w:styleId="E65AE06568A945108946E55920DA4190">
    <w:name w:val="E65AE06568A945108946E55920DA4190"/>
    <w:rsid w:val="00602BA3"/>
  </w:style>
  <w:style w:type="paragraph" w:customStyle="1" w:styleId="06BE1C9B116D4845B02253CD43F0DB11">
    <w:name w:val="06BE1C9B116D4845B02253CD43F0DB11"/>
    <w:rsid w:val="00602BA3"/>
  </w:style>
  <w:style w:type="paragraph" w:customStyle="1" w:styleId="4A872C1254254550B568FC1BE43C7EE6">
    <w:name w:val="4A872C1254254550B568FC1BE43C7EE6"/>
    <w:rsid w:val="00602BA3"/>
  </w:style>
  <w:style w:type="paragraph" w:customStyle="1" w:styleId="F4F5CD199D01401E926BC67091495EB8">
    <w:name w:val="F4F5CD199D01401E926BC67091495EB8"/>
    <w:rsid w:val="00602BA3"/>
  </w:style>
  <w:style w:type="paragraph" w:customStyle="1" w:styleId="6300C6A8160D4E98A51273734AC45323">
    <w:name w:val="6300C6A8160D4E98A51273734AC45323"/>
    <w:rsid w:val="00602BA3"/>
  </w:style>
  <w:style w:type="paragraph" w:customStyle="1" w:styleId="D56741236E384BD6963A3CC08C67B228">
    <w:name w:val="D56741236E384BD6963A3CC08C67B228"/>
    <w:rsid w:val="00602BA3"/>
  </w:style>
  <w:style w:type="paragraph" w:customStyle="1" w:styleId="A07695B6A48C4643A40844C828BC3F74">
    <w:name w:val="A07695B6A48C4643A40844C828BC3F74"/>
    <w:rsid w:val="00602BA3"/>
  </w:style>
  <w:style w:type="paragraph" w:customStyle="1" w:styleId="B79B7AB4D0504D0EA6D18A231CA11C20">
    <w:name w:val="B79B7AB4D0504D0EA6D18A231CA11C20"/>
    <w:rsid w:val="00602BA3"/>
  </w:style>
  <w:style w:type="paragraph" w:customStyle="1" w:styleId="B227F6A2BE9940D58B14F65CA58D95DA">
    <w:name w:val="B227F6A2BE9940D58B14F65CA58D95DA"/>
    <w:rsid w:val="00602BA3"/>
  </w:style>
  <w:style w:type="paragraph" w:customStyle="1" w:styleId="67EB36519AEE4AEDAF4C908480088169">
    <w:name w:val="67EB36519AEE4AEDAF4C908480088169"/>
    <w:rsid w:val="00602BA3"/>
  </w:style>
  <w:style w:type="paragraph" w:customStyle="1" w:styleId="B943898407A9424FB9251195A7B4EA8B">
    <w:name w:val="B943898407A9424FB9251195A7B4EA8B"/>
    <w:rsid w:val="00602BA3"/>
  </w:style>
  <w:style w:type="paragraph" w:customStyle="1" w:styleId="9995E1DC91514E40BEE835EF7FFC5946">
    <w:name w:val="9995E1DC91514E40BEE835EF7FFC5946"/>
    <w:rsid w:val="00602BA3"/>
  </w:style>
  <w:style w:type="paragraph" w:customStyle="1" w:styleId="5B1B920AF1D24326B4FFDADBFB7CA557">
    <w:name w:val="5B1B920AF1D24326B4FFDADBFB7CA557"/>
    <w:rsid w:val="00602BA3"/>
  </w:style>
  <w:style w:type="paragraph" w:customStyle="1" w:styleId="6275427F71AF43E6BFEC9F0C0F36E557">
    <w:name w:val="6275427F71AF43E6BFEC9F0C0F36E557"/>
    <w:rsid w:val="00602BA3"/>
  </w:style>
  <w:style w:type="paragraph" w:customStyle="1" w:styleId="2FF29843D99E47EEB19455D927D75128">
    <w:name w:val="2FF29843D99E47EEB19455D927D75128"/>
    <w:rsid w:val="00602BA3"/>
  </w:style>
  <w:style w:type="paragraph" w:customStyle="1" w:styleId="8A04CD73D7DC40DBAA2A932AB4F3783C">
    <w:name w:val="8A04CD73D7DC40DBAA2A932AB4F3783C"/>
    <w:rsid w:val="00602BA3"/>
  </w:style>
  <w:style w:type="paragraph" w:customStyle="1" w:styleId="EF3E72FF029046A39F54238BABCADCF7">
    <w:name w:val="EF3E72FF029046A39F54238BABCADCF7"/>
    <w:rsid w:val="00602BA3"/>
  </w:style>
  <w:style w:type="paragraph" w:customStyle="1" w:styleId="BA97C6E7E5B54777BC27B2D0ABD4EEA4">
    <w:name w:val="BA97C6E7E5B54777BC27B2D0ABD4EEA4"/>
    <w:rsid w:val="00602BA3"/>
  </w:style>
  <w:style w:type="paragraph" w:customStyle="1" w:styleId="483B76E60BB54A369046C0788FC82A2D">
    <w:name w:val="483B76E60BB54A369046C0788FC82A2D"/>
    <w:rsid w:val="00602B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2022-07-09T12:01:00Z</dcterms:created>
  <dcterms:modified xsi:type="dcterms:W3CDTF">2023-04-12T17:10:00Z</dcterms:modified>
</cp:coreProperties>
</file>